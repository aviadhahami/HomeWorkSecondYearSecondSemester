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512924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A8F5A0C5CAA0460B8B422C079B19F3F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512924" w:rsidRDefault="00A448D4" w:rsidP="00524B57">
                <w:pPr>
                  <w:pStyle w:val="Title"/>
                </w:pPr>
                <w:r>
                  <w:t>DATA STRUCTURS, Ex06</w:t>
                </w:r>
              </w:p>
            </w:sdtContent>
          </w:sdt>
        </w:tc>
      </w:tr>
      <w:tr w:rsidR="00512924">
        <w:trPr>
          <w:trHeight w:val="6705"/>
        </w:trPr>
        <w:tc>
          <w:tcPr>
            <w:tcW w:w="9350" w:type="dxa"/>
            <w:vAlign w:val="bottom"/>
          </w:tcPr>
          <w:p w:rsidR="00512924" w:rsidRDefault="00366815" w:rsidP="00524B57">
            <w:pPr>
              <w:pStyle w:val="Heading3"/>
            </w:pPr>
            <w:sdt>
              <w:sdtPr>
                <w:alias w:val="Your Name"/>
                <w:tag w:val=""/>
                <w:id w:val="691496539"/>
                <w:placeholder>
                  <w:docPart w:val="3D9BFBA8349746DCB9D8DF1C21123042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4B2F13">
                  <w:t>Aviad Hahami</w:t>
                </w:r>
              </w:sdtContent>
            </w:sdt>
          </w:p>
          <w:p w:rsidR="00512924" w:rsidRDefault="00BC2AE2" w:rsidP="00524B57">
            <w:pPr>
              <w:pStyle w:val="Heading3"/>
            </w:pPr>
            <w:r>
              <w:t>302188347</w:t>
            </w:r>
          </w:p>
          <w:p w:rsidR="00512924" w:rsidRDefault="00512924" w:rsidP="00524B57">
            <w:pPr>
              <w:pStyle w:val="Heading3"/>
              <w:jc w:val="center"/>
            </w:pPr>
          </w:p>
        </w:tc>
      </w:tr>
    </w:tbl>
    <w:p w:rsidR="00512924" w:rsidRDefault="00512924" w:rsidP="00524B57">
      <w:pPr>
        <w:spacing w:after="0"/>
      </w:pPr>
    </w:p>
    <w:p w:rsidR="00512924" w:rsidRDefault="00512924" w:rsidP="00524B57">
      <w:pPr>
        <w:spacing w:after="0"/>
        <w:sectPr w:rsidR="00512924">
          <w:footerReference w:type="first" r:id="rId9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p w:rsidR="00512924" w:rsidRDefault="00A93F4B" w:rsidP="00524B57">
      <w:pPr>
        <w:pStyle w:val="Heading1"/>
        <w:spacing w:before="0" w:after="0"/>
        <w:rPr>
          <w:rStyle w:val="Heading1Char"/>
        </w:rPr>
      </w:pPr>
      <w:r>
        <w:rPr>
          <w:rStyle w:val="Heading1Char"/>
        </w:rPr>
        <w:lastRenderedPageBreak/>
        <w:t>Q1.</w:t>
      </w:r>
    </w:p>
    <w:p w:rsidR="009A2306" w:rsidRPr="009A2306" w:rsidRDefault="009A2306" w:rsidP="00524B57">
      <w:pPr>
        <w:spacing w:after="0"/>
        <w:rPr>
          <w:rFonts w:ascii="Ubuntu Light" w:hAnsi="Ubuntu Light"/>
          <w:sz w:val="20"/>
          <w:szCs w:val="20"/>
        </w:rPr>
      </w:pPr>
      <w:r w:rsidRPr="009A2306">
        <w:rPr>
          <w:rFonts w:ascii="Ubuntu Light" w:hAnsi="Ubuntu Light"/>
          <w:sz w:val="20"/>
          <w:szCs w:val="20"/>
        </w:rPr>
        <w:t xml:space="preserve">*note – This algorithm is </w:t>
      </w:r>
      <w:r w:rsidR="001E25E0">
        <w:rPr>
          <w:rFonts w:ascii="Ubuntu Light" w:hAnsi="Ubuntu Light"/>
          <w:sz w:val="20"/>
          <w:szCs w:val="20"/>
        </w:rPr>
        <w:t>correct</w:t>
      </w:r>
      <w:r w:rsidRPr="009A2306">
        <w:rPr>
          <w:rFonts w:ascii="Ubuntu Light" w:hAnsi="Ubuntu Light"/>
          <w:sz w:val="20"/>
          <w:szCs w:val="20"/>
        </w:rPr>
        <w:t xml:space="preserve"> assuming 2 nodes with equal value will be treated as “bigger than” (i.e. if we have two “8”, then one will be the sub-tree root, and the other will be the right child)</w:t>
      </w:r>
    </w:p>
    <w:p w:rsidR="00A93F4B" w:rsidRDefault="00A93F4B" w:rsidP="00524B57">
      <w:pPr>
        <w:spacing w:after="0"/>
      </w:pPr>
      <w:r>
        <w:rPr>
          <w:noProof/>
          <w:lang w:eastAsia="en-US" w:bidi="he-IL"/>
        </w:rPr>
        <w:drawing>
          <wp:inline distT="0" distB="0" distL="0" distR="0" wp14:anchorId="76AAF385" wp14:editId="174D3A64">
            <wp:extent cx="5943600" cy="652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AA2" w:rsidRDefault="00B75AA2" w:rsidP="00524B57">
      <w:pPr>
        <w:pStyle w:val="Heading1"/>
        <w:spacing w:before="0" w:after="0"/>
        <w:rPr>
          <w:rStyle w:val="Heading1Char"/>
        </w:rPr>
      </w:pPr>
      <w:r>
        <w:rPr>
          <w:rStyle w:val="Heading1Char"/>
        </w:rPr>
        <w:lastRenderedPageBreak/>
        <w:t>Q</w:t>
      </w:r>
      <w:r>
        <w:rPr>
          <w:rStyle w:val="Heading1Char"/>
        </w:rPr>
        <w:t>2</w:t>
      </w:r>
      <w:r>
        <w:rPr>
          <w:rStyle w:val="Heading1Char"/>
        </w:rPr>
        <w:t>.</w:t>
      </w:r>
    </w:p>
    <w:p w:rsidR="00B75AA2" w:rsidRDefault="00B75AA2" w:rsidP="00524B57">
      <w:pPr>
        <w:pStyle w:val="Heading1"/>
        <w:spacing w:before="0" w:after="0"/>
        <w:ind w:firstLine="720"/>
        <w:rPr>
          <w:rStyle w:val="Heading1Char"/>
        </w:rPr>
      </w:pPr>
      <w:r>
        <w:rPr>
          <w:noProof/>
          <w:lang w:eastAsia="en-US" w:bidi="he-IL"/>
        </w:rPr>
        <w:drawing>
          <wp:inline distT="0" distB="0" distL="0" distR="0" wp14:anchorId="3D0CB25A" wp14:editId="253C5B2B">
            <wp:extent cx="3114675" cy="1552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AA2" w:rsidRDefault="002553F2" w:rsidP="00524B57">
      <w:pPr>
        <w:pStyle w:val="Heading1"/>
        <w:spacing w:before="0" w:after="0"/>
        <w:rPr>
          <w:rStyle w:val="Heading1Char"/>
        </w:rPr>
      </w:pPr>
      <w:r>
        <w:rPr>
          <w:rStyle w:val="Heading1Char"/>
        </w:rPr>
        <w:t>Q</w:t>
      </w:r>
      <w:r>
        <w:rPr>
          <w:rStyle w:val="Heading1Char"/>
        </w:rPr>
        <w:t>3</w:t>
      </w:r>
      <w:r>
        <w:rPr>
          <w:rStyle w:val="Heading1Char"/>
        </w:rPr>
        <w:t>.</w:t>
      </w:r>
    </w:p>
    <w:p w:rsidR="00FB1F2B" w:rsidRDefault="00FB1F2B" w:rsidP="00524B57">
      <w:pPr>
        <w:spacing w:after="0"/>
      </w:pPr>
      <w:r>
        <w:t xml:space="preserve">True. </w:t>
      </w:r>
    </w:p>
    <w:p w:rsidR="006C71B3" w:rsidRDefault="00FB1F2B" w:rsidP="00524B57">
      <w:pPr>
        <w:spacing w:after="0"/>
      </w:pPr>
      <w:r>
        <w:t xml:space="preserve">It is known that in </w:t>
      </w:r>
      <w:r>
        <w:rPr>
          <w:i/>
          <w:iCs/>
        </w:rPr>
        <w:t>post-order traversal</w:t>
      </w:r>
      <w:r>
        <w:t xml:space="preserve"> the current sub-tree’s root will be printed last, hence we can say that if we have the numbers printed in increasing order, the root of all sub-trees will be printed last, and this implies the whole tree itself.</w:t>
      </w:r>
    </w:p>
    <w:p w:rsidR="001F0A01" w:rsidRDefault="001F0A01" w:rsidP="00524B57">
      <w:pPr>
        <w:pStyle w:val="Heading1"/>
        <w:spacing w:before="0" w:after="0"/>
        <w:rPr>
          <w:rStyle w:val="Heading1Char"/>
        </w:rPr>
      </w:pPr>
      <w:r>
        <w:rPr>
          <w:rStyle w:val="Heading1Char"/>
        </w:rPr>
        <w:t>Q</w:t>
      </w:r>
      <w:r>
        <w:rPr>
          <w:rStyle w:val="Heading1Char"/>
        </w:rPr>
        <w:t>4</w:t>
      </w:r>
      <w:r>
        <w:rPr>
          <w:rStyle w:val="Heading1Char"/>
        </w:rPr>
        <w:t>.</w:t>
      </w:r>
    </w:p>
    <w:p w:rsidR="001F0A01" w:rsidRDefault="00030D94" w:rsidP="00524B57">
      <w:pPr>
        <w:spacing w:after="0"/>
      </w:pPr>
      <w:r>
        <w:t>False.</w:t>
      </w:r>
    </w:p>
    <w:p w:rsidR="00030D94" w:rsidRDefault="00030D94" w:rsidP="00524B57">
      <w:pPr>
        <w:spacing w:after="0"/>
      </w:pPr>
      <w:r>
        <w:t xml:space="preserve">We will contradict using the formula to calculate </w:t>
      </w:r>
      <w:r w:rsidR="00091216">
        <w:t>the amount of nodes in a tree:</w:t>
      </w:r>
    </w:p>
    <w:p w:rsidR="00091216" w:rsidRPr="00091216" w:rsidRDefault="00091216" w:rsidP="00524B57">
      <w:pPr>
        <w:spacing w:after="0"/>
      </w:pPr>
      <m:oMathPara>
        <m:oMath>
          <m:r>
            <w:rPr>
              <w:rFonts w:ascii="Cambria Math" w:hAnsi="Cambria Math"/>
            </w:rPr>
            <m:t>General formula for height h →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h-1</m:t>
              </m:r>
            </m:e>
          </m:d>
          <m:r>
            <w:rPr>
              <w:rFonts w:ascii="Cambria Math" w:hAnsi="Cambria Math"/>
            </w:rPr>
            <m:t>+n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h-2</m:t>
              </m:r>
            </m:e>
          </m:d>
          <m:r>
            <w:rPr>
              <w:rFonts w:ascii="Cambria Math" w:hAnsi="Cambria Math"/>
            </w:rPr>
            <m:t xml:space="preserve"> + 1</m:t>
          </m:r>
        </m:oMath>
      </m:oMathPara>
    </w:p>
    <w:p w:rsidR="008F3DFC" w:rsidRPr="008F3DFC" w:rsidRDefault="008F3DFC" w:rsidP="00524B57">
      <w:pPr>
        <w:spacing w:after="0"/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:rsidR="008F3DFC" w:rsidRPr="008F3DFC" w:rsidRDefault="008F3DFC" w:rsidP="00524B57">
      <w:pPr>
        <w:spacing w:after="0"/>
      </w:pPr>
      <m:oMathPara>
        <m:oMath>
          <m:r>
            <w:rPr>
              <w:rFonts w:ascii="Cambria Math" w:hAnsi="Cambria Math"/>
            </w:rPr>
            <m:t>I)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:rsidR="008F3DFC" w:rsidRPr="008F3DFC" w:rsidRDefault="008F3DFC" w:rsidP="00524B57">
      <w:pPr>
        <w:spacing w:after="0"/>
      </w:pPr>
      <m:oMathPara>
        <m:oMath>
          <m:r>
            <w:rPr>
              <w:rFonts w:ascii="Cambria Math" w:hAnsi="Cambria Math"/>
            </w:rPr>
            <m:t>II)n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:rsidR="008F3DFC" w:rsidRDefault="008F3DFC" w:rsidP="00524B57">
      <w:pPr>
        <w:spacing w:after="0"/>
        <w:ind w:left="2880" w:firstLine="720"/>
      </w:pP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=1,</m:t>
        </m:r>
        <m:r>
          <m:rPr>
            <m:sty m:val="p"/>
          </m:rPr>
          <w:rPr>
            <w:rFonts w:ascii="Cambria Math" w:hAnsi="Cambria Math"/>
          </w:rPr>
          <m:t>n(1) = 2, n(2) =4</m:t>
        </m:r>
      </m:oMath>
      <w:r>
        <w:t xml:space="preserve"> </w:t>
      </w:r>
    </w:p>
    <w:p w:rsidR="00903FFD" w:rsidRPr="00903FFD" w:rsidRDefault="00903FFD" w:rsidP="00524B57">
      <w:pPr>
        <w:spacing w:after="0"/>
      </w:pPr>
      <m:oMathPara>
        <m:oMath>
          <m:r>
            <w:rPr>
              <w:rFonts w:ascii="Cambria Math" w:hAnsi="Cambria Math"/>
            </w:rPr>
            <m:t>hence, we got→n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=7+4+1=12</m:t>
          </m:r>
        </m:oMath>
      </m:oMathPara>
    </w:p>
    <w:p w:rsidR="00903FFD" w:rsidRDefault="0023732F" w:rsidP="00524B57">
      <w:pPr>
        <w:spacing w:after="0"/>
      </w:pPr>
      <w:r>
        <w:t>And</w:t>
      </w:r>
      <w:r w:rsidR="00D25BF2">
        <w:t xml:space="preserve"> we can say that there is no AVL tree, where h=4 and n=11</w:t>
      </w:r>
    </w:p>
    <w:p w:rsidR="005677FA" w:rsidRDefault="005677FA" w:rsidP="00524B57">
      <w:pPr>
        <w:spacing w:after="0"/>
      </w:pPr>
    </w:p>
    <w:p w:rsidR="005677FA" w:rsidRDefault="005677FA" w:rsidP="00524B57">
      <w:pPr>
        <w:spacing w:after="0"/>
      </w:pPr>
    </w:p>
    <w:p w:rsidR="005677FA" w:rsidRDefault="005677FA" w:rsidP="00524B57">
      <w:pPr>
        <w:spacing w:after="0"/>
      </w:pPr>
    </w:p>
    <w:p w:rsidR="005677FA" w:rsidRDefault="005677FA" w:rsidP="00524B57">
      <w:pPr>
        <w:pStyle w:val="Heading1"/>
        <w:spacing w:before="0" w:after="0"/>
        <w:rPr>
          <w:rStyle w:val="Heading1Char"/>
        </w:rPr>
      </w:pPr>
      <w:r>
        <w:rPr>
          <w:rStyle w:val="Heading1Char"/>
        </w:rPr>
        <w:lastRenderedPageBreak/>
        <w:t>Q</w:t>
      </w:r>
      <w:r>
        <w:rPr>
          <w:rStyle w:val="Heading1Char"/>
        </w:rPr>
        <w:t>5</w:t>
      </w:r>
      <w:r>
        <w:rPr>
          <w:rStyle w:val="Heading1Char"/>
        </w:rPr>
        <w:t>.</w:t>
      </w:r>
    </w:p>
    <w:p w:rsidR="00C67380" w:rsidRDefault="00C67380" w:rsidP="00524B57">
      <w:pPr>
        <w:spacing w:after="0"/>
      </w:pPr>
      <w:r w:rsidRPr="009424A2">
        <w:rPr>
          <w:u w:val="single"/>
        </w:rPr>
        <w:t>Tree A</w:t>
      </w:r>
      <w:r>
        <w:t xml:space="preserve"> – This tree is not a BST since we have “2” on the tree’s RHS, where the root is 6. Since the tree is not a BST, it is not an AVL (AVL is a BST special case) hence no rotation will fix it and it’s a lost case. RIP.</w:t>
      </w:r>
    </w:p>
    <w:p w:rsidR="005677FA" w:rsidRDefault="00173FA4" w:rsidP="00524B57">
      <w:pPr>
        <w:spacing w:after="0"/>
      </w:pPr>
      <w:r w:rsidRPr="00173FA4">
        <w:rPr>
          <w:u w:val="single"/>
        </w:rPr>
        <w:t>Tree B</w:t>
      </w:r>
      <w:r w:rsidRPr="00011E4B">
        <w:t xml:space="preserve"> </w:t>
      </w:r>
      <w:r w:rsidR="00291599">
        <w:t>–</w:t>
      </w:r>
      <w:r w:rsidR="00011E4B">
        <w:t xml:space="preserve"> </w:t>
      </w:r>
      <w:r w:rsidR="00291599">
        <w:t>This tree is a valid AVL hence a valid BST. Legendary.</w:t>
      </w:r>
    </w:p>
    <w:p w:rsidR="006838D9" w:rsidRDefault="006838D9" w:rsidP="00524B57">
      <w:pPr>
        <w:spacing w:after="0"/>
      </w:pPr>
      <w:r>
        <w:rPr>
          <w:u w:val="single"/>
        </w:rPr>
        <w:t>Tree C</w:t>
      </w:r>
      <w:r>
        <w:t xml:space="preserve"> – This tree is a valid BST yet not valid AVL.</w:t>
      </w:r>
    </w:p>
    <w:p w:rsidR="006838D9" w:rsidRDefault="000D739E" w:rsidP="00524B57">
      <w:pPr>
        <w:spacing w:after="0"/>
        <w:ind w:left="1440"/>
      </w:pPr>
      <w:r>
        <w:t>We can see that “6” BF (balance factor) is 2, while he has no right child but has a grand-child on the left.</w:t>
      </w:r>
    </w:p>
    <w:p w:rsidR="000D739E" w:rsidRDefault="000D739E" w:rsidP="00524B57">
      <w:pPr>
        <w:spacing w:after="0"/>
        <w:ind w:left="1440"/>
      </w:pPr>
      <w:r>
        <w:t xml:space="preserve">We can perform </w:t>
      </w:r>
      <w:r w:rsidR="00784CFF">
        <w:t>a rotation over nodes “6” and “5” in order to restore the height property.</w:t>
      </w:r>
    </w:p>
    <w:p w:rsidR="008C1DDE" w:rsidRDefault="002A0EAC" w:rsidP="00524B57">
      <w:pPr>
        <w:spacing w:after="0"/>
      </w:pPr>
      <w:r>
        <w:rPr>
          <w:u w:val="single"/>
        </w:rPr>
        <w:t>Tree D</w:t>
      </w:r>
      <w:r>
        <w:t xml:space="preserve"> </w:t>
      </w:r>
      <w:r w:rsidR="008C1DDE">
        <w:t>– This tree is a valid BST yet not valid AVL.</w:t>
      </w:r>
    </w:p>
    <w:p w:rsidR="008C1DDE" w:rsidRDefault="008C1DDE" w:rsidP="00524B57">
      <w:pPr>
        <w:spacing w:after="0"/>
      </w:pPr>
      <w:r>
        <w:tab/>
        <w:t>Like Tree C, we differ in BF by more than one, hence we violet the AVL property.</w:t>
      </w:r>
    </w:p>
    <w:p w:rsidR="008C1DDE" w:rsidRDefault="008C1DDE" w:rsidP="00524B57">
      <w:pPr>
        <w:spacing w:after="0"/>
        <w:ind w:left="1440"/>
      </w:pPr>
      <w:r>
        <w:t xml:space="preserve">In order to achieve that we can perform two rotations on the tree’s LHS (4-1-3) and one rotation on the RHS (9-8-7). Performing these three actions will yield </w:t>
      </w:r>
      <w:r w:rsidR="00E71E61">
        <w:t>valid AVL tree.</w:t>
      </w:r>
    </w:p>
    <w:p w:rsidR="002C1FEE" w:rsidRDefault="002C1FEE" w:rsidP="00524B57">
      <w:pPr>
        <w:pStyle w:val="Heading1"/>
        <w:spacing w:before="0" w:after="0"/>
        <w:rPr>
          <w:rStyle w:val="Heading1Char"/>
        </w:rPr>
      </w:pPr>
      <w:r>
        <w:rPr>
          <w:rStyle w:val="Heading1Char"/>
        </w:rPr>
        <w:lastRenderedPageBreak/>
        <w:t>Q</w:t>
      </w:r>
      <w:r>
        <w:rPr>
          <w:rStyle w:val="Heading1Char"/>
        </w:rPr>
        <w:t>6</w:t>
      </w:r>
      <w:r>
        <w:rPr>
          <w:rStyle w:val="Heading1Char"/>
        </w:rPr>
        <w:t>.</w:t>
      </w:r>
    </w:p>
    <w:p w:rsidR="002C1FEE" w:rsidRDefault="00420967" w:rsidP="00524B57">
      <w:pPr>
        <w:spacing w:after="0"/>
        <w:ind w:left="1440"/>
      </w:pPr>
      <w:r>
        <w:rPr>
          <w:noProof/>
          <w:lang w:eastAsia="en-US" w:bidi="he-IL"/>
        </w:rPr>
        <w:drawing>
          <wp:inline distT="0" distB="0" distL="0" distR="0" wp14:anchorId="5A53DBEF" wp14:editId="06F3C17A">
            <wp:extent cx="4943475" cy="3914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B57" w:rsidRPr="008C1DDE" w:rsidRDefault="00524B57" w:rsidP="00524B57">
      <w:pPr>
        <w:spacing w:after="0"/>
        <w:ind w:left="1440"/>
      </w:pPr>
      <w:r>
        <w:t xml:space="preserve">We “touch” each array element with </w:t>
      </w:r>
      <w:proofErr w:type="gramStart"/>
      <w:r>
        <w:t>O(</w:t>
      </w:r>
      <w:proofErr w:type="gramEnd"/>
      <w:r>
        <w:t xml:space="preserve">1) and we perform that action n times, hence </w:t>
      </w:r>
      <w:bookmarkStart w:id="0" w:name="_GoBack"/>
      <w:bookmarkEnd w:id="0"/>
      <w:r>
        <w:t>we performed the BST construction using O(n) runtime complexity.</w:t>
      </w:r>
    </w:p>
    <w:p w:rsidR="00166925" w:rsidRDefault="00171D8E" w:rsidP="00524B57">
      <w:pPr>
        <w:pStyle w:val="Heading1"/>
        <w:spacing w:before="0" w:after="0"/>
        <w:rPr>
          <w:rStyle w:val="Heading1Char"/>
        </w:rPr>
      </w:pPr>
      <w:r>
        <w:rPr>
          <w:rStyle w:val="Heading1Char"/>
        </w:rPr>
        <w:t>Q</w:t>
      </w:r>
      <w:r w:rsidR="00AD67C2">
        <w:rPr>
          <w:rStyle w:val="Heading1Char"/>
        </w:rPr>
        <w:t>7.</w:t>
      </w:r>
    </w:p>
    <w:p w:rsidR="00857CF1" w:rsidRPr="00857CF1" w:rsidRDefault="00857CF1" w:rsidP="00524B57">
      <w:pPr>
        <w:pStyle w:val="Heading3"/>
        <w:jc w:val="left"/>
      </w:pPr>
      <w:r>
        <w:t>A.</w:t>
      </w:r>
    </w:p>
    <w:p w:rsidR="00AE0E9C" w:rsidRDefault="00B06013" w:rsidP="00524B57">
      <w:pPr>
        <w:spacing w:after="0"/>
      </w:pPr>
      <w:r w:rsidRPr="00C61BE3">
        <w:rPr>
          <w:u w:val="single"/>
        </w:rPr>
        <w:t xml:space="preserve">Let </w:t>
      </w:r>
      <w:r w:rsidR="006C14EE" w:rsidRPr="00C61BE3">
        <w:rPr>
          <w:u w:val="single"/>
        </w:rPr>
        <w:t>person X</w:t>
      </w:r>
      <w:r w:rsidRPr="00C61BE3">
        <w:rPr>
          <w:u w:val="single"/>
        </w:rPr>
        <w:t xml:space="preserve"> be as </w:t>
      </w:r>
      <w:r w:rsidR="00731F62" w:rsidRPr="00C61BE3">
        <w:rPr>
          <w:u w:val="single"/>
        </w:rPr>
        <w:t>follows</w:t>
      </w:r>
      <w:r w:rsidR="00731F62">
        <w:t>:</w:t>
      </w:r>
    </w:p>
    <w:p w:rsidR="002B1250" w:rsidRPr="002B1250" w:rsidRDefault="00AD0B2A" w:rsidP="00524B57">
      <w:pPr>
        <w:spacing w:after="0"/>
        <w:ind w:firstLine="720"/>
      </w:pPr>
      <w:r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name, birth, death, expertise </m:t>
            </m:r>
          </m:e>
        </m:d>
      </m:oMath>
    </w:p>
    <w:p w:rsidR="00AE0E9C" w:rsidRDefault="00DC3599" w:rsidP="00524B57">
      <w:pPr>
        <w:spacing w:after="0"/>
      </w:pPr>
      <w:r w:rsidRPr="004C06BD">
        <w:rPr>
          <w:u w:val="single"/>
        </w:rPr>
        <w:t>Description</w:t>
      </w:r>
      <w:r>
        <w:t xml:space="preserve">: </w:t>
      </w:r>
    </w:p>
    <w:p w:rsidR="00DC3599" w:rsidRDefault="00DC3599" w:rsidP="00524B57">
      <w:pPr>
        <w:spacing w:after="0"/>
        <w:ind w:firstLine="720"/>
      </w:pPr>
      <w:r>
        <w:t>We will use an augmented interval tree as described</w:t>
      </w:r>
      <w:r w:rsidR="0050212B">
        <w:t xml:space="preserve"> by </w:t>
      </w:r>
      <w:r w:rsidR="0050212B" w:rsidRPr="00616044">
        <w:rPr>
          <w:i/>
          <w:iCs/>
        </w:rPr>
        <w:t>Corme</w:t>
      </w:r>
      <w:r w:rsidRPr="00616044">
        <w:rPr>
          <w:i/>
          <w:iCs/>
        </w:rPr>
        <w:t>n</w:t>
      </w:r>
      <w:r>
        <w:t>.</w:t>
      </w:r>
    </w:p>
    <w:p w:rsidR="006C47E8" w:rsidRDefault="006C47E8" w:rsidP="00524B57">
      <w:pPr>
        <w:spacing w:after="0"/>
        <w:ind w:left="1440"/>
      </w:pPr>
      <w:r>
        <w:t>The tree will be constructed from special nodes</w:t>
      </w:r>
      <w:r w:rsidR="00707704">
        <w:t>.</w:t>
      </w:r>
    </w:p>
    <w:p w:rsidR="00AE0638" w:rsidRDefault="00DC3599" w:rsidP="00524B57">
      <w:pPr>
        <w:spacing w:after="0"/>
        <w:ind w:left="1440"/>
      </w:pPr>
      <w:r>
        <w:t xml:space="preserve">Each node will contain </w:t>
      </w:r>
      <w:r w:rsidR="0050212B">
        <w:t>a person X, the person’s lifespan as the interval</w:t>
      </w:r>
      <w:r w:rsidR="00CE71A2">
        <w:t xml:space="preserve"> and the maximum high value among the tree. </w:t>
      </w:r>
      <w:r w:rsidR="00D13D82">
        <w:t>Below there’s an example of a node in the tree:</w:t>
      </w:r>
    </w:p>
    <w:p w:rsidR="009371FD" w:rsidRDefault="009371FD" w:rsidP="00524B57">
      <w:pPr>
        <w:spacing w:after="0"/>
      </w:pPr>
    </w:p>
    <w:p w:rsidR="009371FD" w:rsidRDefault="009371FD" w:rsidP="00524B57">
      <w:pPr>
        <w:spacing w:after="0"/>
      </w:pPr>
    </w:p>
    <w:p w:rsidR="00D13D82" w:rsidRDefault="00AC671B" w:rsidP="00524B57">
      <w:pPr>
        <w:spacing w:after="0"/>
      </w:pPr>
      <w:r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2803F" wp14:editId="54AEBF43">
                <wp:simplePos x="0" y="0"/>
                <wp:positionH relativeFrom="column">
                  <wp:posOffset>647700</wp:posOffset>
                </wp:positionH>
                <wp:positionV relativeFrom="paragraph">
                  <wp:posOffset>130810</wp:posOffset>
                </wp:positionV>
                <wp:extent cx="4678680" cy="1592580"/>
                <wp:effectExtent l="57150" t="19050" r="121920" b="1409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680" cy="1592580"/>
                        </a:xfrm>
                        <a:prstGeom prst="roundRect">
                          <a:avLst/>
                        </a:prstGeom>
                        <a:effectLst>
                          <a:outerShdw blurRad="63500" dist="50800" dir="3840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71B" w:rsidRPr="00382EAE" w:rsidRDefault="00AC671B" w:rsidP="00AC671B">
                            <w:pPr>
                              <w:ind w:left="0"/>
                              <w:jc w:val="center"/>
                              <w:rPr>
                                <w:rFonts w:ascii="Ubuntu Light" w:hAnsi="Ubuntu Light"/>
                                <w:sz w:val="28"/>
                                <w:szCs w:val="28"/>
                              </w:rPr>
                            </w:pPr>
                            <w:r w:rsidRPr="00382EAE">
                              <w:rPr>
                                <w:rFonts w:ascii="Ubuntu Light" w:hAnsi="Ubuntu Light"/>
                                <w:sz w:val="28"/>
                                <w:szCs w:val="28"/>
                              </w:rPr>
                              <w:t>X (Person data)</w:t>
                            </w:r>
                          </w:p>
                          <w:p w:rsidR="00AC671B" w:rsidRPr="00382EAE" w:rsidRDefault="00AC671B" w:rsidP="00AC671B">
                            <w:pPr>
                              <w:ind w:left="0"/>
                              <w:jc w:val="center"/>
                              <w:rPr>
                                <w:rFonts w:ascii="Ubuntu Light" w:hAnsi="Ubuntu Light"/>
                                <w:sz w:val="28"/>
                                <w:szCs w:val="28"/>
                              </w:rPr>
                            </w:pPr>
                            <w:r w:rsidRPr="00382EAE">
                              <w:rPr>
                                <w:rFonts w:ascii="Ubuntu Light" w:hAnsi="Ubuntu Light"/>
                                <w:sz w:val="28"/>
                                <w:szCs w:val="28"/>
                              </w:rPr>
                              <w:t>Life span = [X.death, X.birth]</w:t>
                            </w:r>
                          </w:p>
                          <w:p w:rsidR="00AC671B" w:rsidRPr="00382EAE" w:rsidRDefault="00AC671B" w:rsidP="00AC671B">
                            <w:pPr>
                              <w:ind w:left="-180" w:right="-162"/>
                              <w:jc w:val="center"/>
                              <w:rPr>
                                <w:rFonts w:ascii="Ubuntu Light" w:hAnsi="Ubuntu Light"/>
                                <w:sz w:val="28"/>
                                <w:szCs w:val="28"/>
                              </w:rPr>
                            </w:pPr>
                            <w:r w:rsidRPr="00382EAE">
                              <w:rPr>
                                <w:rFonts w:ascii="Ubuntu Light" w:hAnsi="Ubuntu Light"/>
                                <w:sz w:val="28"/>
                                <w:szCs w:val="28"/>
                              </w:rPr>
                              <w:t>Max high value = Maximum value of birth in sub-tree</w:t>
                            </w:r>
                          </w:p>
                          <w:p w:rsidR="00AC671B" w:rsidRDefault="00AC671B" w:rsidP="00AC671B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72803F" id="Rounded Rectangle 4" o:spid="_x0000_s1026" style="position:absolute;left:0;text-align:left;margin-left:51pt;margin-top:10.3pt;width:368.4pt;height:12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" fillcolor="white [3201]" strokecolor="black [3200]" strokeweight="1pt">
                <v:stroke joinstyle="miter"/>
                <v:shadow on="t" color="black" offset=".61858mm,1.2683mm"/>
                <v:textbox>
                  <w:txbxContent>
                    <w:p w:rsidR="00AC671B" w:rsidRPr="00382EAE" w:rsidRDefault="00AC671B" w:rsidP="00AC671B">
                      <w:pPr>
                        <w:ind w:left="0"/>
                        <w:jc w:val="center"/>
                        <w:rPr>
                          <w:rFonts w:ascii="Ubuntu Light" w:hAnsi="Ubuntu Light"/>
                          <w:sz w:val="28"/>
                          <w:szCs w:val="28"/>
                        </w:rPr>
                      </w:pPr>
                      <w:r w:rsidRPr="00382EAE">
                        <w:rPr>
                          <w:rFonts w:ascii="Ubuntu Light" w:hAnsi="Ubuntu Light"/>
                          <w:sz w:val="28"/>
                          <w:szCs w:val="28"/>
                        </w:rPr>
                        <w:t>X (Person data)</w:t>
                      </w:r>
                    </w:p>
                    <w:p w:rsidR="00AC671B" w:rsidRPr="00382EAE" w:rsidRDefault="00AC671B" w:rsidP="00AC671B">
                      <w:pPr>
                        <w:ind w:left="0"/>
                        <w:jc w:val="center"/>
                        <w:rPr>
                          <w:rFonts w:ascii="Ubuntu Light" w:hAnsi="Ubuntu Light"/>
                          <w:sz w:val="28"/>
                          <w:szCs w:val="28"/>
                        </w:rPr>
                      </w:pPr>
                      <w:r w:rsidRPr="00382EAE">
                        <w:rPr>
                          <w:rFonts w:ascii="Ubuntu Light" w:hAnsi="Ubuntu Light"/>
                          <w:sz w:val="28"/>
                          <w:szCs w:val="28"/>
                        </w:rPr>
                        <w:t>Life span = [X.death, X.birth]</w:t>
                      </w:r>
                    </w:p>
                    <w:p w:rsidR="00AC671B" w:rsidRPr="00382EAE" w:rsidRDefault="00AC671B" w:rsidP="00AC671B">
                      <w:pPr>
                        <w:ind w:left="-180" w:right="-162"/>
                        <w:jc w:val="center"/>
                        <w:rPr>
                          <w:rFonts w:ascii="Ubuntu Light" w:hAnsi="Ubuntu Light"/>
                          <w:sz w:val="28"/>
                          <w:szCs w:val="28"/>
                        </w:rPr>
                      </w:pPr>
                      <w:r w:rsidRPr="00382EAE">
                        <w:rPr>
                          <w:rFonts w:ascii="Ubuntu Light" w:hAnsi="Ubuntu Light"/>
                          <w:sz w:val="28"/>
                          <w:szCs w:val="28"/>
                        </w:rPr>
                        <w:t>Max high value = Maximum value of birth in sub-tree</w:t>
                      </w:r>
                    </w:p>
                    <w:p w:rsidR="00AC671B" w:rsidRDefault="00AC671B" w:rsidP="00AC671B">
                      <w:pPr>
                        <w:ind w:left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AE6177" w:rsidRDefault="00AE6177" w:rsidP="00524B57">
      <w:pPr>
        <w:spacing w:after="0"/>
      </w:pPr>
    </w:p>
    <w:p w:rsidR="00AE6177" w:rsidRDefault="00AE6177" w:rsidP="00524B57">
      <w:pPr>
        <w:spacing w:after="0"/>
      </w:pPr>
    </w:p>
    <w:p w:rsidR="00AE6177" w:rsidRDefault="00AE6177" w:rsidP="00524B57">
      <w:pPr>
        <w:spacing w:after="0"/>
      </w:pPr>
    </w:p>
    <w:p w:rsidR="00FA66B5" w:rsidRDefault="00FA66B5" w:rsidP="00524B57">
      <w:pPr>
        <w:spacing w:after="0"/>
      </w:pPr>
    </w:p>
    <w:p w:rsidR="00AE6177" w:rsidRDefault="00AE6177" w:rsidP="00524B57">
      <w:pPr>
        <w:spacing w:after="0"/>
      </w:pPr>
    </w:p>
    <w:p w:rsidR="00D371E7" w:rsidRDefault="00D371E7" w:rsidP="00524B57">
      <w:pPr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4"/>
        <w:gridCol w:w="3413"/>
        <w:gridCol w:w="2433"/>
      </w:tblGrid>
      <w:tr w:rsidR="00EA7609" w:rsidTr="00690E3E">
        <w:tc>
          <w:tcPr>
            <w:tcW w:w="2784" w:type="dxa"/>
          </w:tcPr>
          <w:p w:rsidR="00EA7609" w:rsidRDefault="00EA7609" w:rsidP="00524B57">
            <w:pPr>
              <w:ind w:left="0"/>
            </w:pPr>
            <w:r>
              <w:t>Construct tree</w:t>
            </w:r>
          </w:p>
        </w:tc>
        <w:tc>
          <w:tcPr>
            <w:tcW w:w="3413" w:type="dxa"/>
          </w:tcPr>
          <w:p w:rsidR="00EA7609" w:rsidRDefault="00EA7609" w:rsidP="00524B57">
            <w:pPr>
              <w:pStyle w:val="ListParagraph"/>
            </w:pPr>
            <w:r>
              <w:t>--</w:t>
            </w:r>
          </w:p>
        </w:tc>
        <w:tc>
          <w:tcPr>
            <w:tcW w:w="2433" w:type="dxa"/>
          </w:tcPr>
          <w:p w:rsidR="00EA7609" w:rsidRDefault="00EA7609" w:rsidP="00524B57">
            <w:pPr>
              <w:ind w:left="0"/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O(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  <w:shd w:val="clear" w:color="auto" w:fill="FFFFFF"/>
              </w:rPr>
              <w:t>n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log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690E3E" w:rsidTr="00690E3E">
        <w:tc>
          <w:tcPr>
            <w:tcW w:w="2784" w:type="dxa"/>
          </w:tcPr>
          <w:p w:rsidR="00690E3E" w:rsidRDefault="00690E3E" w:rsidP="00524B57">
            <w:pPr>
              <w:ind w:left="0"/>
            </w:pPr>
            <w:r>
              <w:t>Insert a person X into the data structure</w:t>
            </w:r>
          </w:p>
        </w:tc>
        <w:tc>
          <w:tcPr>
            <w:tcW w:w="3413" w:type="dxa"/>
          </w:tcPr>
          <w:p w:rsidR="00690E3E" w:rsidRDefault="00690E3E" w:rsidP="00524B57">
            <w:pPr>
              <w:pStyle w:val="ListParagraph"/>
              <w:numPr>
                <w:ilvl w:val="0"/>
                <w:numId w:val="1"/>
              </w:numPr>
            </w:pPr>
            <w:r>
              <w:t>Create a new tree node as formatted above.</w:t>
            </w:r>
          </w:p>
          <w:p w:rsidR="00690E3E" w:rsidRDefault="00690E3E" w:rsidP="00524B57">
            <w:pPr>
              <w:pStyle w:val="ListParagraph"/>
              <w:numPr>
                <w:ilvl w:val="0"/>
                <w:numId w:val="1"/>
              </w:numPr>
            </w:pPr>
            <w:r>
              <w:t>Insert to tree according to regular interval tree properties.</w:t>
            </w:r>
          </w:p>
        </w:tc>
        <w:tc>
          <w:tcPr>
            <w:tcW w:w="2433" w:type="dxa"/>
          </w:tcPr>
          <w:p w:rsidR="00690E3E" w:rsidRDefault="00EA7609" w:rsidP="00524B57">
            <w:pPr>
              <w:ind w:left="0"/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O(log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690E3E" w:rsidTr="00690E3E">
        <w:tc>
          <w:tcPr>
            <w:tcW w:w="2784" w:type="dxa"/>
          </w:tcPr>
          <w:p w:rsidR="00690E3E" w:rsidRDefault="00690E3E" w:rsidP="00524B57">
            <w:pPr>
              <w:tabs>
                <w:tab w:val="left" w:pos="3252"/>
              </w:tabs>
              <w:ind w:left="0"/>
            </w:pPr>
            <w:r>
              <w:t>Remove a person X from the data structure.</w:t>
            </w:r>
          </w:p>
        </w:tc>
        <w:tc>
          <w:tcPr>
            <w:tcW w:w="3413" w:type="dxa"/>
          </w:tcPr>
          <w:p w:rsidR="00690E3E" w:rsidRDefault="00690E3E" w:rsidP="00524B57">
            <w:pPr>
              <w:pStyle w:val="ListParagraph"/>
              <w:numPr>
                <w:ilvl w:val="0"/>
                <w:numId w:val="2"/>
              </w:numPr>
            </w:pPr>
            <w:r>
              <w:t>Find person X in tree</w:t>
            </w:r>
          </w:p>
          <w:p w:rsidR="00690E3E" w:rsidRDefault="00690E3E" w:rsidP="00524B57">
            <w:pPr>
              <w:pStyle w:val="ListParagraph"/>
              <w:numPr>
                <w:ilvl w:val="0"/>
                <w:numId w:val="2"/>
              </w:numPr>
            </w:pPr>
            <w:r>
              <w:t>Remove from tree according to regular interval tree properties</w:t>
            </w:r>
          </w:p>
        </w:tc>
        <w:tc>
          <w:tcPr>
            <w:tcW w:w="2433" w:type="dxa"/>
          </w:tcPr>
          <w:p w:rsidR="00690E3E" w:rsidRDefault="00EA7609" w:rsidP="00524B57">
            <w:pPr>
              <w:ind w:left="0"/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O(log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690E3E" w:rsidTr="00690E3E">
        <w:tc>
          <w:tcPr>
            <w:tcW w:w="2784" w:type="dxa"/>
          </w:tcPr>
          <w:p w:rsidR="00690E3E" w:rsidRDefault="00690E3E" w:rsidP="00524B57">
            <w:pPr>
              <w:ind w:left="0"/>
            </w:pPr>
            <w:r>
              <w:t xml:space="preserve"> Given a new person, X, find at least one name of a person Y that lived in the same period. </w:t>
            </w:r>
          </w:p>
        </w:tc>
        <w:tc>
          <w:tcPr>
            <w:tcW w:w="3413" w:type="dxa"/>
          </w:tcPr>
          <w:p w:rsidR="00690E3E" w:rsidRDefault="00690E3E" w:rsidP="00524B57">
            <w:pPr>
              <w:pStyle w:val="ListParagraph"/>
              <w:numPr>
                <w:ilvl w:val="0"/>
                <w:numId w:val="3"/>
              </w:numPr>
            </w:pPr>
            <w:r>
              <w:t>Search the tree for a corresponding interval according to regular interval tree properties.</w:t>
            </w:r>
          </w:p>
        </w:tc>
        <w:tc>
          <w:tcPr>
            <w:tcW w:w="2433" w:type="dxa"/>
          </w:tcPr>
          <w:p w:rsidR="00690E3E" w:rsidRDefault="00F74438" w:rsidP="00524B57">
            <w:pPr>
              <w:ind w:left="0"/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O(log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690E3E" w:rsidTr="00690E3E">
        <w:tc>
          <w:tcPr>
            <w:tcW w:w="2784" w:type="dxa"/>
          </w:tcPr>
          <w:p w:rsidR="00690E3E" w:rsidRDefault="00690E3E" w:rsidP="00524B57">
            <w:pPr>
              <w:ind w:left="0"/>
            </w:pPr>
            <w:r>
              <w:t xml:space="preserve">Given a person, X, return another person, Y, that was </w:t>
            </w:r>
            <w:r>
              <w:lastRenderedPageBreak/>
              <w:t xml:space="preserve">born in the same month and year as X, if one exits. </w:t>
            </w:r>
          </w:p>
        </w:tc>
        <w:tc>
          <w:tcPr>
            <w:tcW w:w="3413" w:type="dxa"/>
          </w:tcPr>
          <w:p w:rsidR="00690E3E" w:rsidRDefault="00690E3E" w:rsidP="00524B57">
            <w:pPr>
              <w:ind w:left="0"/>
            </w:pPr>
            <w:r>
              <w:lastRenderedPageBreak/>
              <w:t xml:space="preserve">Search the tree for a corresponding interval according </w:t>
            </w:r>
            <w:r>
              <w:lastRenderedPageBreak/>
              <w:t>to regular interval tree properties.</w:t>
            </w:r>
          </w:p>
        </w:tc>
        <w:tc>
          <w:tcPr>
            <w:tcW w:w="2433" w:type="dxa"/>
          </w:tcPr>
          <w:p w:rsidR="00690E3E" w:rsidRDefault="00F74438" w:rsidP="00524B57">
            <w:pPr>
              <w:ind w:left="0"/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lastRenderedPageBreak/>
              <w:t>O(log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690E3E" w:rsidTr="00690E3E">
        <w:tc>
          <w:tcPr>
            <w:tcW w:w="2784" w:type="dxa"/>
          </w:tcPr>
          <w:p w:rsidR="00690E3E" w:rsidRDefault="00690E3E" w:rsidP="00524B57">
            <w:pPr>
              <w:ind w:left="0"/>
            </w:pPr>
            <w:r>
              <w:lastRenderedPageBreak/>
              <w:t xml:space="preserve">Give the name of the person that was born first </w:t>
            </w:r>
          </w:p>
        </w:tc>
        <w:tc>
          <w:tcPr>
            <w:tcW w:w="3413" w:type="dxa"/>
          </w:tcPr>
          <w:p w:rsidR="00690E3E" w:rsidRPr="00761B74" w:rsidRDefault="00690E3E" w:rsidP="00524B57">
            <w:pPr>
              <w:ind w:left="0"/>
            </w:pPr>
            <w:r>
              <w:t xml:space="preserve">Since the tree is sorted by lowest key (according to </w:t>
            </w:r>
            <w:r>
              <w:rPr>
                <w:i/>
                <w:iCs/>
              </w:rPr>
              <w:t>Cormen</w:t>
            </w:r>
            <w:r>
              <w:t>’s specification) we should return the name of the left most child.</w:t>
            </w:r>
          </w:p>
        </w:tc>
        <w:tc>
          <w:tcPr>
            <w:tcW w:w="2433" w:type="dxa"/>
          </w:tcPr>
          <w:p w:rsidR="00690E3E" w:rsidRDefault="00F74438" w:rsidP="00524B57">
            <w:pPr>
              <w:ind w:left="0"/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O(log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690E3E" w:rsidTr="00690E3E">
        <w:tc>
          <w:tcPr>
            <w:tcW w:w="2784" w:type="dxa"/>
          </w:tcPr>
          <w:p w:rsidR="00690E3E" w:rsidRDefault="00690E3E" w:rsidP="00524B57">
            <w:pPr>
              <w:ind w:left="0"/>
            </w:pPr>
            <w:r>
              <w:t>Give the name of the person that passed away last</w:t>
            </w:r>
          </w:p>
        </w:tc>
        <w:tc>
          <w:tcPr>
            <w:tcW w:w="3413" w:type="dxa"/>
          </w:tcPr>
          <w:p w:rsidR="00690E3E" w:rsidRDefault="00690E3E" w:rsidP="00524B57">
            <w:pPr>
              <w:pStyle w:val="ListParagraph"/>
              <w:numPr>
                <w:ilvl w:val="0"/>
                <w:numId w:val="5"/>
              </w:numPr>
            </w:pPr>
            <w:r>
              <w:t xml:space="preserve">Return </w:t>
            </w:r>
            <w:r>
              <w:t>name of the person in the most-right node.</w:t>
            </w:r>
          </w:p>
        </w:tc>
        <w:tc>
          <w:tcPr>
            <w:tcW w:w="2433" w:type="dxa"/>
          </w:tcPr>
          <w:p w:rsidR="00690E3E" w:rsidRDefault="00F74438" w:rsidP="00524B57">
            <w:pPr>
              <w:ind w:left="0"/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O(log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)</w:t>
            </w:r>
          </w:p>
        </w:tc>
      </w:tr>
    </w:tbl>
    <w:p w:rsidR="005B70D6" w:rsidRDefault="005B70D6" w:rsidP="00524B57">
      <w:pPr>
        <w:pStyle w:val="Heading3"/>
        <w:jc w:val="left"/>
      </w:pPr>
    </w:p>
    <w:p w:rsidR="001D03A4" w:rsidRDefault="001D03A4" w:rsidP="00524B57">
      <w:pPr>
        <w:pStyle w:val="Heading3"/>
        <w:jc w:val="left"/>
      </w:pPr>
      <w:r>
        <w:t>B</w:t>
      </w:r>
      <w:r>
        <w:t>.</w:t>
      </w:r>
    </w:p>
    <w:p w:rsidR="001D03A4" w:rsidRDefault="001D03A4" w:rsidP="00524B57">
      <w:pPr>
        <w:spacing w:after="0"/>
      </w:pPr>
      <w:r>
        <w:t xml:space="preserve">In order to insert </w:t>
      </w:r>
      <w:r w:rsidR="0015056B">
        <w:t>into the tree, we will do the following:</w:t>
      </w:r>
    </w:p>
    <w:p w:rsidR="0015056B" w:rsidRDefault="0015056B" w:rsidP="00524B57">
      <w:pPr>
        <w:spacing w:after="0"/>
      </w:pPr>
      <w:r>
        <w:t>Add a field to each node in the following format:</w:t>
      </w:r>
    </w:p>
    <w:p w:rsidR="0015056B" w:rsidRDefault="0015056B" w:rsidP="00524B57">
      <w:pPr>
        <w:spacing w:after="0"/>
      </w:pPr>
      <w:r>
        <w:t>(4 digits for year, 2 for day and month)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6"/>
        <w:gridCol w:w="1076"/>
        <w:gridCol w:w="1077"/>
        <w:gridCol w:w="1077"/>
        <w:gridCol w:w="1083"/>
        <w:gridCol w:w="1083"/>
        <w:gridCol w:w="1079"/>
        <w:gridCol w:w="1079"/>
      </w:tblGrid>
      <w:tr w:rsidR="0015056B" w:rsidTr="0015056B">
        <w:tc>
          <w:tcPr>
            <w:tcW w:w="1168" w:type="dxa"/>
          </w:tcPr>
          <w:p w:rsidR="0015056B" w:rsidRDefault="0015056B" w:rsidP="00524B57">
            <w:pPr>
              <w:ind w:left="0"/>
            </w:pPr>
            <w:r>
              <w:t>Y</w:t>
            </w:r>
          </w:p>
        </w:tc>
        <w:tc>
          <w:tcPr>
            <w:tcW w:w="1168" w:type="dxa"/>
          </w:tcPr>
          <w:p w:rsidR="0015056B" w:rsidRDefault="0015056B" w:rsidP="00524B57">
            <w:pPr>
              <w:ind w:left="0"/>
            </w:pPr>
            <w:r>
              <w:t>Y</w:t>
            </w:r>
          </w:p>
        </w:tc>
        <w:tc>
          <w:tcPr>
            <w:tcW w:w="1169" w:type="dxa"/>
          </w:tcPr>
          <w:p w:rsidR="0015056B" w:rsidRDefault="0015056B" w:rsidP="00524B57">
            <w:pPr>
              <w:ind w:left="0"/>
            </w:pPr>
            <w:r>
              <w:t>Y</w:t>
            </w:r>
          </w:p>
        </w:tc>
        <w:tc>
          <w:tcPr>
            <w:tcW w:w="1169" w:type="dxa"/>
          </w:tcPr>
          <w:p w:rsidR="0015056B" w:rsidRDefault="0015056B" w:rsidP="00524B57">
            <w:pPr>
              <w:ind w:left="0"/>
            </w:pPr>
            <w:r>
              <w:t>Y</w:t>
            </w:r>
          </w:p>
        </w:tc>
        <w:tc>
          <w:tcPr>
            <w:tcW w:w="1169" w:type="dxa"/>
          </w:tcPr>
          <w:p w:rsidR="0015056B" w:rsidRDefault="0015056B" w:rsidP="00524B57">
            <w:pPr>
              <w:ind w:left="0"/>
            </w:pPr>
            <w:r>
              <w:t>M</w:t>
            </w:r>
          </w:p>
        </w:tc>
        <w:tc>
          <w:tcPr>
            <w:tcW w:w="1169" w:type="dxa"/>
          </w:tcPr>
          <w:p w:rsidR="0015056B" w:rsidRDefault="0015056B" w:rsidP="00524B57">
            <w:pPr>
              <w:ind w:left="0"/>
            </w:pPr>
            <w:r>
              <w:t>M</w:t>
            </w:r>
          </w:p>
        </w:tc>
        <w:tc>
          <w:tcPr>
            <w:tcW w:w="1169" w:type="dxa"/>
          </w:tcPr>
          <w:p w:rsidR="0015056B" w:rsidRDefault="0015056B" w:rsidP="00524B57">
            <w:pPr>
              <w:ind w:left="0"/>
            </w:pPr>
            <w:r>
              <w:t>D</w:t>
            </w:r>
          </w:p>
        </w:tc>
        <w:tc>
          <w:tcPr>
            <w:tcW w:w="1169" w:type="dxa"/>
          </w:tcPr>
          <w:p w:rsidR="0015056B" w:rsidRDefault="0015056B" w:rsidP="00524B57">
            <w:pPr>
              <w:ind w:left="0"/>
            </w:pPr>
            <w:r>
              <w:t>D</w:t>
            </w:r>
          </w:p>
        </w:tc>
      </w:tr>
      <w:tr w:rsidR="0015056B" w:rsidTr="0015056B">
        <w:tc>
          <w:tcPr>
            <w:tcW w:w="1168" w:type="dxa"/>
          </w:tcPr>
          <w:p w:rsidR="0015056B" w:rsidRDefault="0015056B" w:rsidP="00524B57">
            <w:pPr>
              <w:ind w:left="0"/>
            </w:pPr>
            <w:r>
              <w:t>2</w:t>
            </w:r>
          </w:p>
        </w:tc>
        <w:tc>
          <w:tcPr>
            <w:tcW w:w="1168" w:type="dxa"/>
          </w:tcPr>
          <w:p w:rsidR="0015056B" w:rsidRDefault="0015056B" w:rsidP="00524B57">
            <w:pPr>
              <w:ind w:left="0"/>
            </w:pPr>
            <w:r>
              <w:t>0</w:t>
            </w:r>
          </w:p>
        </w:tc>
        <w:tc>
          <w:tcPr>
            <w:tcW w:w="1169" w:type="dxa"/>
          </w:tcPr>
          <w:p w:rsidR="0015056B" w:rsidRDefault="0015056B" w:rsidP="00524B57">
            <w:pPr>
              <w:ind w:left="0"/>
            </w:pPr>
            <w:r>
              <w:t>1</w:t>
            </w:r>
          </w:p>
        </w:tc>
        <w:tc>
          <w:tcPr>
            <w:tcW w:w="1169" w:type="dxa"/>
          </w:tcPr>
          <w:p w:rsidR="0015056B" w:rsidRDefault="0015056B" w:rsidP="00524B57">
            <w:pPr>
              <w:ind w:left="0"/>
            </w:pPr>
            <w:r>
              <w:t>5</w:t>
            </w:r>
          </w:p>
        </w:tc>
        <w:tc>
          <w:tcPr>
            <w:tcW w:w="1169" w:type="dxa"/>
          </w:tcPr>
          <w:p w:rsidR="0015056B" w:rsidRDefault="0015056B" w:rsidP="00524B57">
            <w:pPr>
              <w:ind w:left="0"/>
            </w:pPr>
            <w:r>
              <w:t>0</w:t>
            </w:r>
          </w:p>
        </w:tc>
        <w:tc>
          <w:tcPr>
            <w:tcW w:w="1169" w:type="dxa"/>
          </w:tcPr>
          <w:p w:rsidR="0015056B" w:rsidRDefault="0015056B" w:rsidP="00524B57">
            <w:pPr>
              <w:ind w:left="0"/>
            </w:pPr>
            <w:r>
              <w:t>5</w:t>
            </w:r>
          </w:p>
        </w:tc>
        <w:tc>
          <w:tcPr>
            <w:tcW w:w="1169" w:type="dxa"/>
          </w:tcPr>
          <w:p w:rsidR="0015056B" w:rsidRDefault="0015056B" w:rsidP="00524B57">
            <w:pPr>
              <w:ind w:left="0"/>
            </w:pPr>
            <w:r>
              <w:t>2</w:t>
            </w:r>
          </w:p>
        </w:tc>
        <w:tc>
          <w:tcPr>
            <w:tcW w:w="1169" w:type="dxa"/>
          </w:tcPr>
          <w:p w:rsidR="0015056B" w:rsidRDefault="0015056B" w:rsidP="00524B57">
            <w:pPr>
              <w:ind w:left="0"/>
            </w:pPr>
            <w:r>
              <w:t>6</w:t>
            </w:r>
          </w:p>
        </w:tc>
      </w:tr>
    </w:tbl>
    <w:p w:rsidR="00B778A9" w:rsidRDefault="00B778A9" w:rsidP="00524B57">
      <w:pPr>
        <w:spacing w:after="0"/>
      </w:pPr>
      <w:r>
        <w:t xml:space="preserve">Insert the nodes into temporary array, and sort them via </w:t>
      </w:r>
      <w:r>
        <w:rPr>
          <w:i/>
          <w:iCs/>
        </w:rPr>
        <w:t>Radix</w:t>
      </w:r>
      <w:r>
        <w:t xml:space="preserve"> </w:t>
      </w:r>
      <w:proofErr w:type="gramStart"/>
      <w:r>
        <w:t>( O</w:t>
      </w:r>
      <w:proofErr w:type="gramEnd"/>
      <w:r>
        <w:t xml:space="preserve">(n) + O(8n) </w:t>
      </w:r>
      <m:oMath>
        <m:r>
          <w:rPr>
            <w:rFonts w:ascii="Cambria Math" w:hAnsi="Cambria Math"/>
          </w:rPr>
          <m:t>~</m:t>
        </m:r>
      </m:oMath>
      <w:r>
        <w:t xml:space="preserve"> O(n) )</w:t>
      </w:r>
    </w:p>
    <w:p w:rsidR="00170834" w:rsidRDefault="00170834" w:rsidP="00524B57">
      <w:pPr>
        <w:spacing w:after="0"/>
      </w:pPr>
      <w:r>
        <w:t>Now, since we know we are dealing with a tree graph, we can use post-order traversal (DFS) in order to insert the nodes to the tree.</w:t>
      </w:r>
    </w:p>
    <w:p w:rsidR="00170834" w:rsidRDefault="00170834" w:rsidP="00524B57">
      <w:pPr>
        <w:spacing w:after="0"/>
      </w:pPr>
      <w:r>
        <w:t xml:space="preserve">The DFS is blocked by </w:t>
      </w:r>
      <w:proofErr w:type="gramStart"/>
      <w:r w:rsidR="00CA27BC">
        <w:t>O(</w:t>
      </w:r>
      <w:proofErr w:type="gramEnd"/>
      <w:r>
        <w:t xml:space="preserve">m) where m is the edges in the graph. </w:t>
      </w:r>
    </w:p>
    <w:p w:rsidR="00170834" w:rsidRDefault="00170834" w:rsidP="00524B57">
      <w:pPr>
        <w:spacing w:after="0"/>
      </w:pPr>
      <w:r>
        <w:t>Edges in tree graph are known to be n-1, hence we have</w:t>
      </w:r>
    </w:p>
    <w:p w:rsidR="00170834" w:rsidRPr="00170834" w:rsidRDefault="00170834" w:rsidP="00524B57">
      <w:pPr>
        <w:spacing w:after="0"/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 xml:space="preserve"> ~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~O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170834" w:rsidRPr="00170834" w:rsidRDefault="00170834" w:rsidP="00524B57">
      <w:pPr>
        <w:spacing w:after="0"/>
      </w:pPr>
      <w:r>
        <w:t xml:space="preserve">So we’ve concluded this in worst-case time complexity of </w:t>
      </w:r>
      <w:proofErr w:type="gramStart"/>
      <w:r>
        <w:t>O(</w:t>
      </w:r>
      <w:proofErr w:type="gramEnd"/>
      <w:r>
        <w:t>n).</w:t>
      </w:r>
    </w:p>
    <w:p w:rsidR="001D03A4" w:rsidRPr="00B06013" w:rsidRDefault="001D03A4" w:rsidP="00524B57">
      <w:pPr>
        <w:spacing w:after="0"/>
        <w:ind w:left="0"/>
      </w:pPr>
    </w:p>
    <w:sectPr w:rsidR="001D03A4" w:rsidRPr="00B06013"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815" w:rsidRDefault="00366815">
      <w:pPr>
        <w:spacing w:after="0" w:line="240" w:lineRule="auto"/>
      </w:pPr>
      <w:r>
        <w:separator/>
      </w:r>
    </w:p>
  </w:endnote>
  <w:endnote w:type="continuationSeparator" w:id="0">
    <w:p w:rsidR="00366815" w:rsidRDefault="00366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924" w:rsidRDefault="00366815">
    <w:pPr>
      <w:pStyle w:val="Footer"/>
    </w:pPr>
    <w:sdt>
      <w:sdtPr>
        <w:id w:val="-186904877"/>
        <w:placeholder>
          <w:docPart w:val="5530EA20DC454BD2A303F606954213E6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center" w:leader="none"/>
    </w:r>
    <w:sdt>
      <w:sdtPr>
        <w:id w:val="148633967"/>
        <w:placeholder>
          <w:docPart w:val="5530EA20DC454BD2A303F606954213E6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right" w:leader="none"/>
    </w:r>
    <w:sdt>
      <w:sdtPr>
        <w:id w:val="-1859491987"/>
        <w:placeholder>
          <w:docPart w:val="5530EA20DC454BD2A303F606954213E6"/>
        </w:placeholder>
        <w:temporary/>
        <w:showingPlcHdr/>
        <w15:appearance w15:val="hidden"/>
      </w:sdtPr>
      <w:sdtEndPr/>
      <w:sdtContent>
        <w:r>
          <w:t>[Type here]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512924">
      <w:tc>
        <w:tcPr>
          <w:tcW w:w="4675" w:type="dxa"/>
        </w:tcPr>
        <w:p w:rsidR="00512924" w:rsidRDefault="00366815" w:rsidP="00755660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5A122FB6F2464C5684BC0968E7AA2A50"/>
              </w:placeholder>
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/w:sdtPr>
            <w:sdtEndPr/>
            <w:sdtContent>
              <w:r w:rsidR="00755660">
                <w:t>Data Structures, Ex06</w:t>
              </w:r>
            </w:sdtContent>
          </w:sdt>
          <w:r>
            <w:t xml:space="preserve"> |</w:t>
          </w:r>
          <w:r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5C91EDF47EAA4DEE9F6682CA4B81FEE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4B2F13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Aviad Hahami</w:t>
              </w:r>
            </w:sdtContent>
          </w:sdt>
        </w:p>
      </w:tc>
      <w:tc>
        <w:tcPr>
          <w:tcW w:w="4675" w:type="dxa"/>
        </w:tcPr>
        <w:p w:rsidR="00512924" w:rsidRDefault="00366815">
          <w:pPr>
            <w:pStyle w:val="Footer"/>
            <w:jc w:val="right"/>
          </w:pPr>
          <w:r>
            <w:t>P</w:t>
          </w:r>
          <w:r>
            <w:t xml:space="preserve">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FB5100">
            <w:rPr>
              <w:noProof/>
            </w:rPr>
            <w:t>6</w:t>
          </w:r>
          <w:r>
            <w:fldChar w:fldCharType="end"/>
          </w:r>
          <w:r>
            <w:t xml:space="preserve"> of  </w:t>
          </w:r>
          <w:r>
            <w:fldChar w:fldCharType="begin"/>
          </w:r>
          <w:r>
            <w:instrText xml:space="preserve"> SECTIONPAGES  \* Arabic  \* MERGEFORMAT </w:instrText>
          </w:r>
          <w:r>
            <w:fldChar w:fldCharType="separate"/>
          </w:r>
          <w:r w:rsidR="00FB5100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</w:tr>
  </w:tbl>
  <w:p w:rsidR="00512924" w:rsidRDefault="0051292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924" w:rsidRDefault="00366815">
    <w:pPr>
      <w:pStyle w:val="Footer"/>
    </w:pPr>
    <w:sdt>
      <w:sdtPr>
        <w:alias w:val="Title"/>
        <w:tag w:val=""/>
        <w:id w:val="1325624233"/>
        <w:placeholder>
          <w:docPart w:val="5A122FB6F2464C5684BC0968E7AA2A5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448D4">
          <w:t>DATA STRUCTURS, Ex06</w:t>
        </w:r>
      </w:sdtContent>
    </w:sdt>
    <w:r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5C91EDF47EAA4DEE9F6682CA4B81FEE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4B2F13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Aviad Hahami</w:t>
        </w:r>
      </w:sdtContent>
    </w:sdt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 \* Arabic  \* MERGEFORMAT </w:instrText>
    </w:r>
    <w:r>
      <w:fldChar w:fldCharType="separate"/>
    </w:r>
    <w:r w:rsidR="00FB5100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815" w:rsidRDefault="00366815">
      <w:pPr>
        <w:spacing w:after="0" w:line="240" w:lineRule="auto"/>
      </w:pPr>
      <w:r>
        <w:separator/>
      </w:r>
    </w:p>
  </w:footnote>
  <w:footnote w:type="continuationSeparator" w:id="0">
    <w:p w:rsidR="00366815" w:rsidRDefault="00366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A2C05"/>
    <w:multiLevelType w:val="hybridMultilevel"/>
    <w:tmpl w:val="08004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F193A"/>
    <w:multiLevelType w:val="hybridMultilevel"/>
    <w:tmpl w:val="85FC7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B50B0"/>
    <w:multiLevelType w:val="hybridMultilevel"/>
    <w:tmpl w:val="92FE8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0107B"/>
    <w:multiLevelType w:val="hybridMultilevel"/>
    <w:tmpl w:val="005AF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B7692"/>
    <w:multiLevelType w:val="hybridMultilevel"/>
    <w:tmpl w:val="2818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13"/>
    <w:rsid w:val="00004FE1"/>
    <w:rsid w:val="00011E4B"/>
    <w:rsid w:val="00030D94"/>
    <w:rsid w:val="00091216"/>
    <w:rsid w:val="000D739E"/>
    <w:rsid w:val="000D7630"/>
    <w:rsid w:val="00120EB0"/>
    <w:rsid w:val="0015056B"/>
    <w:rsid w:val="00166925"/>
    <w:rsid w:val="00170834"/>
    <w:rsid w:val="00171D8E"/>
    <w:rsid w:val="00173FA4"/>
    <w:rsid w:val="00195C32"/>
    <w:rsid w:val="001B7779"/>
    <w:rsid w:val="001C6138"/>
    <w:rsid w:val="001D03A4"/>
    <w:rsid w:val="001E25E0"/>
    <w:rsid w:val="001F0A01"/>
    <w:rsid w:val="0023732F"/>
    <w:rsid w:val="002405DD"/>
    <w:rsid w:val="002553F2"/>
    <w:rsid w:val="00265CC1"/>
    <w:rsid w:val="00273BCB"/>
    <w:rsid w:val="00291599"/>
    <w:rsid w:val="002A0EAC"/>
    <w:rsid w:val="002B1250"/>
    <w:rsid w:val="002C1FEE"/>
    <w:rsid w:val="00347663"/>
    <w:rsid w:val="00365B9D"/>
    <w:rsid w:val="00366815"/>
    <w:rsid w:val="00382EAE"/>
    <w:rsid w:val="00405D46"/>
    <w:rsid w:val="00417320"/>
    <w:rsid w:val="00420967"/>
    <w:rsid w:val="004B2F13"/>
    <w:rsid w:val="004C06BD"/>
    <w:rsid w:val="004F7485"/>
    <w:rsid w:val="0050212B"/>
    <w:rsid w:val="00512924"/>
    <w:rsid w:val="00524B57"/>
    <w:rsid w:val="005677FA"/>
    <w:rsid w:val="005B70D6"/>
    <w:rsid w:val="005C21BA"/>
    <w:rsid w:val="005C41AA"/>
    <w:rsid w:val="005D6A5F"/>
    <w:rsid w:val="005E1AE6"/>
    <w:rsid w:val="005F3879"/>
    <w:rsid w:val="00613B5B"/>
    <w:rsid w:val="00616044"/>
    <w:rsid w:val="00636DDC"/>
    <w:rsid w:val="006838D9"/>
    <w:rsid w:val="0069077E"/>
    <w:rsid w:val="00690E3E"/>
    <w:rsid w:val="006C14EE"/>
    <w:rsid w:val="006C47E8"/>
    <w:rsid w:val="006C71B3"/>
    <w:rsid w:val="006F4F7B"/>
    <w:rsid w:val="007061A7"/>
    <w:rsid w:val="00707704"/>
    <w:rsid w:val="00731F62"/>
    <w:rsid w:val="00755660"/>
    <w:rsid w:val="00761B74"/>
    <w:rsid w:val="00784CFF"/>
    <w:rsid w:val="007A28C4"/>
    <w:rsid w:val="007C575E"/>
    <w:rsid w:val="00833CFF"/>
    <w:rsid w:val="00840398"/>
    <w:rsid w:val="00842EB5"/>
    <w:rsid w:val="00857CF1"/>
    <w:rsid w:val="00866D59"/>
    <w:rsid w:val="008948D7"/>
    <w:rsid w:val="008C1DDE"/>
    <w:rsid w:val="008E3277"/>
    <w:rsid w:val="008F294C"/>
    <w:rsid w:val="008F3DFC"/>
    <w:rsid w:val="00903FFD"/>
    <w:rsid w:val="00927721"/>
    <w:rsid w:val="009371FD"/>
    <w:rsid w:val="009424A2"/>
    <w:rsid w:val="0098497F"/>
    <w:rsid w:val="009944A1"/>
    <w:rsid w:val="009A2306"/>
    <w:rsid w:val="009E049C"/>
    <w:rsid w:val="009E0A7E"/>
    <w:rsid w:val="009F6671"/>
    <w:rsid w:val="00A21E7B"/>
    <w:rsid w:val="00A448D4"/>
    <w:rsid w:val="00A55761"/>
    <w:rsid w:val="00A67DF7"/>
    <w:rsid w:val="00A93F4B"/>
    <w:rsid w:val="00AC671B"/>
    <w:rsid w:val="00AD0B2A"/>
    <w:rsid w:val="00AD67C2"/>
    <w:rsid w:val="00AE0638"/>
    <w:rsid w:val="00AE0E9C"/>
    <w:rsid w:val="00AE6177"/>
    <w:rsid w:val="00AF1A0F"/>
    <w:rsid w:val="00B06013"/>
    <w:rsid w:val="00B47BEE"/>
    <w:rsid w:val="00B75AA2"/>
    <w:rsid w:val="00B778A9"/>
    <w:rsid w:val="00BC2AE2"/>
    <w:rsid w:val="00C0271C"/>
    <w:rsid w:val="00C61BE3"/>
    <w:rsid w:val="00C67380"/>
    <w:rsid w:val="00CA27BC"/>
    <w:rsid w:val="00CC08A7"/>
    <w:rsid w:val="00CC5AE0"/>
    <w:rsid w:val="00CE71A2"/>
    <w:rsid w:val="00CF49BC"/>
    <w:rsid w:val="00D057DE"/>
    <w:rsid w:val="00D13D82"/>
    <w:rsid w:val="00D25BF2"/>
    <w:rsid w:val="00D371E7"/>
    <w:rsid w:val="00D71BC5"/>
    <w:rsid w:val="00DC3599"/>
    <w:rsid w:val="00E11689"/>
    <w:rsid w:val="00E71E61"/>
    <w:rsid w:val="00E95F9C"/>
    <w:rsid w:val="00EA7609"/>
    <w:rsid w:val="00EE4DEE"/>
    <w:rsid w:val="00F2708B"/>
    <w:rsid w:val="00F74438"/>
    <w:rsid w:val="00F93A77"/>
    <w:rsid w:val="00FA66B5"/>
    <w:rsid w:val="00FB1F2B"/>
    <w:rsid w:val="00FB5100"/>
    <w:rsid w:val="00FE1D3A"/>
    <w:rsid w:val="00FE6B80"/>
    <w:rsid w:val="00FE7EAB"/>
    <w:rsid w:val="00FF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95813A-F309-42A8-AFDF-9F13439E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unhideWhenUsed/>
    <w:qFormat/>
    <w:rsid w:val="00347663"/>
    <w:pPr>
      <w:contextualSpacing/>
    </w:pPr>
  </w:style>
  <w:style w:type="character" w:customStyle="1" w:styleId="apple-converted-space">
    <w:name w:val="apple-converted-space"/>
    <w:basedOn w:val="DefaultParagraphFont"/>
    <w:rsid w:val="00EA7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iadh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8F5A0C5CAA0460B8B422C079B19F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DC5FB-37F8-4AF1-957E-A2671EB356BA}"/>
      </w:docPartPr>
      <w:docPartBody>
        <w:p w:rsidR="00000000" w:rsidRDefault="002937E1">
          <w:pPr>
            <w:pStyle w:val="A8F5A0C5CAA0460B8B422C079B19F3FD"/>
          </w:pPr>
          <w:r>
            <w:t>[Term Paper Title]</w:t>
          </w:r>
        </w:p>
      </w:docPartBody>
    </w:docPart>
    <w:docPart>
      <w:docPartPr>
        <w:name w:val="3D9BFBA8349746DCB9D8DF1C21123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C32CB-7CB3-46D2-868D-FE9E4434554F}"/>
      </w:docPartPr>
      <w:docPartBody>
        <w:p w:rsidR="00000000" w:rsidRDefault="002937E1">
          <w:pPr>
            <w:pStyle w:val="3D9BFBA8349746DCB9D8DF1C21123042"/>
          </w:pPr>
          <w:r>
            <w:t>[Your Name]</w:t>
          </w:r>
        </w:p>
      </w:docPartBody>
    </w:docPart>
    <w:docPart>
      <w:docPartPr>
        <w:name w:val="5530EA20DC454BD2A303F60695421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499B1-F7CE-4810-BFE0-4CEE84809F8B}"/>
      </w:docPartPr>
      <w:docPartBody>
        <w:p w:rsidR="00000000" w:rsidRDefault="002937E1">
          <w:pPr>
            <w:pStyle w:val="5530EA20DC454BD2A303F606954213E6"/>
          </w:pPr>
          <w:r>
            <w:t>Results</w:t>
          </w:r>
        </w:p>
      </w:docPartBody>
    </w:docPart>
    <w:docPart>
      <w:docPartPr>
        <w:name w:val="5A122FB6F2464C5684BC0968E7AA2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0F894-5DD0-4799-AA97-D54B8B4AF0BC}"/>
      </w:docPartPr>
      <w:docPartBody>
        <w:p w:rsidR="00000000" w:rsidRDefault="002937E1">
          <w:pPr>
            <w:pStyle w:val="5A122FB6F2464C5684BC0968E7AA2A50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5C91EDF47EAA4DEE9F6682CA4B81F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582F2-691E-4DF2-97B4-357E4BE2DA20}"/>
      </w:docPartPr>
      <w:docPartBody>
        <w:p w:rsidR="00000000" w:rsidRDefault="002937E1">
          <w:pPr>
            <w:pStyle w:val="5C91EDF47EAA4DEE9F6682CA4B81FEEC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14"/>
    <w:rsid w:val="002937E1"/>
    <w:rsid w:val="007B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F5A0C5CAA0460B8B422C079B19F3FD">
    <w:name w:val="A8F5A0C5CAA0460B8B422C079B19F3FD"/>
  </w:style>
  <w:style w:type="paragraph" w:customStyle="1" w:styleId="3D9BFBA8349746DCB9D8DF1C21123042">
    <w:name w:val="3D9BFBA8349746DCB9D8DF1C21123042"/>
  </w:style>
  <w:style w:type="character" w:styleId="PlaceholderText">
    <w:name w:val="Placeholder Text"/>
    <w:basedOn w:val="DefaultParagraphFont"/>
    <w:uiPriority w:val="99"/>
    <w:semiHidden/>
    <w:rsid w:val="007B2914"/>
    <w:rPr>
      <w:color w:val="808080"/>
    </w:rPr>
  </w:style>
  <w:style w:type="paragraph" w:customStyle="1" w:styleId="6667CB1682A743708DC720595B9EF6CE">
    <w:name w:val="6667CB1682A743708DC720595B9EF6CE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bidi="ar-SA"/>
    </w:rPr>
  </w:style>
  <w:style w:type="paragraph" w:customStyle="1" w:styleId="7597BEF11B49452F9B7EA4951D9AA402">
    <w:name w:val="7597BEF11B49452F9B7EA4951D9AA402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bidi="ar-SA"/>
    </w:rPr>
  </w:style>
  <w:style w:type="paragraph" w:customStyle="1" w:styleId="82A36D2E039E43D0BAE5CA777200884A">
    <w:name w:val="82A36D2E039E43D0BAE5CA777200884A"/>
  </w:style>
  <w:style w:type="paragraph" w:customStyle="1" w:styleId="C9BC727FB0B0431C934FA5642313AF51">
    <w:name w:val="C9BC727FB0B0431C934FA5642313AF51"/>
  </w:style>
  <w:style w:type="paragraph" w:customStyle="1" w:styleId="1B739AD8208E4CEB944D38D55BC870EA">
    <w:name w:val="1B739AD8208E4CEB944D38D55BC870EA"/>
  </w:style>
  <w:style w:type="paragraph" w:customStyle="1" w:styleId="18E5D6F7E1424208BDA42106DD35BD45">
    <w:name w:val="18E5D6F7E1424208BDA42106DD35BD45"/>
  </w:style>
  <w:style w:type="paragraph" w:customStyle="1" w:styleId="561A2598D8394990B3575AA3D4C28DA4">
    <w:name w:val="561A2598D8394990B3575AA3D4C28DA4"/>
  </w:style>
  <w:style w:type="paragraph" w:customStyle="1" w:styleId="E9DADFCF8B024397A7883C5CAC11AAAC">
    <w:name w:val="E9DADFCF8B024397A7883C5CAC11AAAC"/>
  </w:style>
  <w:style w:type="paragraph" w:customStyle="1" w:styleId="11D6952C57BE416B83B612F8CFDBE9A6">
    <w:name w:val="11D6952C57BE416B83B612F8CFDBE9A6"/>
  </w:style>
  <w:style w:type="paragraph" w:customStyle="1" w:styleId="5BF94B6DB4EA482A8C42709A14418968">
    <w:name w:val="5BF94B6DB4EA482A8C42709A14418968"/>
  </w:style>
  <w:style w:type="paragraph" w:customStyle="1" w:styleId="25E01D8988B24BB9805DD5200780CBFA">
    <w:name w:val="25E01D8988B24BB9805DD5200780CBFA"/>
  </w:style>
  <w:style w:type="paragraph" w:customStyle="1" w:styleId="FBB3311A2CE34810B2B81AFCBAAE20AA">
    <w:name w:val="FBB3311A2CE34810B2B81AFCBAAE20AA"/>
  </w:style>
  <w:style w:type="paragraph" w:customStyle="1" w:styleId="5530EA20DC454BD2A303F606954213E6">
    <w:name w:val="5530EA20DC454BD2A303F606954213E6"/>
  </w:style>
  <w:style w:type="paragraph" w:customStyle="1" w:styleId="D4D43F01A2F44F79B1FDF7DE41BAA9FD">
    <w:name w:val="D4D43F01A2F44F79B1FDF7DE41BAA9FD"/>
  </w:style>
  <w:style w:type="paragraph" w:customStyle="1" w:styleId="E59EC0ACE97C4B8C9368283FF842111F">
    <w:name w:val="E59EC0ACE97C4B8C9368283FF842111F"/>
  </w:style>
  <w:style w:type="paragraph" w:customStyle="1" w:styleId="761F1993FA934DEA99F0778F385BAA2B">
    <w:name w:val="761F1993FA934DEA99F0778F385BAA2B"/>
  </w:style>
  <w:style w:type="paragraph" w:customStyle="1" w:styleId="398B1F32145C430185EAA55399F93D48">
    <w:name w:val="398B1F32145C430185EAA55399F93D48"/>
  </w:style>
  <w:style w:type="paragraph" w:customStyle="1" w:styleId="CAE4F0E952364E8EABE6FCF28783CAA6">
    <w:name w:val="CAE4F0E952364E8EABE6FCF28783CAA6"/>
  </w:style>
  <w:style w:type="paragraph" w:customStyle="1" w:styleId="A3B3201E0644486EB4087BD200919CFA">
    <w:name w:val="A3B3201E0644486EB4087BD200919CFA"/>
  </w:style>
  <w:style w:type="paragraph" w:customStyle="1" w:styleId="6ECAB2047FDD41A987940619E2E4482A">
    <w:name w:val="6ECAB2047FDD41A987940619E2E4482A"/>
  </w:style>
  <w:style w:type="paragraph" w:customStyle="1" w:styleId="B20BA6BED0564FF9BC1ED7E749569850">
    <w:name w:val="B20BA6BED0564FF9BC1ED7E749569850"/>
  </w:style>
  <w:style w:type="paragraph" w:customStyle="1" w:styleId="11B7033E38F84CC88FA21FEFD038C013">
    <w:name w:val="11B7033E38F84CC88FA21FEFD038C013"/>
  </w:style>
  <w:style w:type="paragraph" w:customStyle="1" w:styleId="494CB7FDB1F94E5791FE11F4948264CA">
    <w:name w:val="494CB7FDB1F94E5791FE11F4948264CA"/>
  </w:style>
  <w:style w:type="paragraph" w:customStyle="1" w:styleId="7F31066928F84038A311EC6F33346B6B">
    <w:name w:val="7F31066928F84038A311EC6F33346B6B"/>
  </w:style>
  <w:style w:type="paragraph" w:customStyle="1" w:styleId="5A122FB6F2464C5684BC0968E7AA2A50">
    <w:name w:val="5A122FB6F2464C5684BC0968E7AA2A50"/>
  </w:style>
  <w:style w:type="paragraph" w:customStyle="1" w:styleId="5C91EDF47EAA4DEE9F6682CA4B81FEEC">
    <w:name w:val="5C91EDF47EAA4DEE9F6682CA4B81FE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E2BD72-1134-426D-BD39-F0CBAA9A8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</Template>
  <TotalTime>367</TotalTime>
  <Pages>1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STRUCTURS, Ex06</vt:lpstr>
    </vt:vector>
  </TitlesOfParts>
  <Company/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STRUCTURS, Ex06</dc:title>
  <dc:creator>Aviad Hahami</dc:creator>
  <cp:keywords/>
  <cp:lastModifiedBy>Aviad Hahami</cp:lastModifiedBy>
  <cp:revision>129</cp:revision>
  <cp:lastPrinted>2015-05-26T14:57:00Z</cp:lastPrinted>
  <dcterms:created xsi:type="dcterms:W3CDTF">2015-05-26T08:50:00Z</dcterms:created>
  <dcterms:modified xsi:type="dcterms:W3CDTF">2015-05-26T14:57:00Z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